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6"/>
        <w:tblpPr w:leftFromText="187" w:rightFromText="187" w:tblpXSpec="center" w:tblpY="289"/>
        <w:tblW w:w="9600" w:type="dxa"/>
        <w:tblLayout w:type="fixed"/>
        <w:tblLook w:val="0000" w:firstRow="0" w:lastRow="0" w:firstColumn="0" w:lastColumn="0" w:noHBand="0" w:noVBand="0"/>
      </w:tblPr>
      <w:tblGrid>
        <w:gridCol w:w="596"/>
        <w:gridCol w:w="927"/>
        <w:gridCol w:w="1616"/>
        <w:gridCol w:w="546"/>
        <w:gridCol w:w="60"/>
        <w:gridCol w:w="2419"/>
        <w:gridCol w:w="344"/>
        <w:gridCol w:w="1541"/>
        <w:gridCol w:w="1551"/>
      </w:tblGrid>
      <w:tr w:rsidR="00BF5438" w:rsidTr="001D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sdt>
          <w:sdtPr>
            <w:id w:val="1238344710"/>
            <w:picture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523" w:type="dxa"/>
                <w:gridSpan w:val="2"/>
              </w:tcPr>
              <w:p w:rsidR="00BF5438" w:rsidRDefault="001D42F0" w:rsidP="00F77DDB">
                <w:pPr>
                  <w:pStyle w:val="rightalignedtext"/>
                </w:pPr>
                <w:r>
                  <w:rPr>
                    <w:noProof/>
                  </w:rPr>
                  <w:drawing>
                    <wp:inline distT="0" distB="0" distL="0" distR="0" wp14:anchorId="7D54B68B" wp14:editId="35EBED28">
                      <wp:extent cx="796925" cy="859790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mirkabir1.png"/>
                              <pic:cNvPicPr/>
                            </pic:nvPicPr>
                            <pic:blipFill>
                              <a:blip r:embed="rId6" cstate="print">
                                <a:duotone>
                                  <a:schemeClr val="accent2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6925" cy="8597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162" w:type="dxa"/>
            <w:gridSpan w:val="2"/>
          </w:tcPr>
          <w:p w:rsidR="00BF5438" w:rsidRDefault="001D42F0" w:rsidP="001D42F0">
            <w:pPr>
              <w:pStyle w:val="sloga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F5D858" wp14:editId="10798662">
                  <wp:extent cx="723900" cy="802431"/>
                  <wp:effectExtent l="0" t="0" r="0" b="0"/>
                  <wp:docPr id="3" name="Picture 3" descr="نتیجه تصویری برای دبیرستان مفی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نتیجه تصویری برای دبیرستان مفی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430" cy="804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5" w:type="dxa"/>
            <w:gridSpan w:val="5"/>
          </w:tcPr>
          <w:p w:rsidR="008C58CA" w:rsidRPr="001D42F0" w:rsidRDefault="001D42F0" w:rsidP="001D42F0">
            <w:pPr>
              <w:pStyle w:val="Heading1"/>
              <w:jc w:val="center"/>
              <w:outlineLvl w:val="0"/>
              <w:rPr>
                <w:rFonts w:cs="B Yekan"/>
                <w:color w:val="0070C0"/>
                <w:sz w:val="48"/>
                <w:szCs w:val="48"/>
              </w:rPr>
            </w:pPr>
            <w:r w:rsidRPr="001D42F0">
              <w:rPr>
                <w:rFonts w:cs="B Yekan" w:hint="cs"/>
                <w:color w:val="0070C0"/>
                <w:sz w:val="48"/>
                <w:szCs w:val="48"/>
                <w:rtl/>
              </w:rPr>
              <w:t>کارنامه تحصیلی</w:t>
            </w:r>
          </w:p>
        </w:tc>
      </w:tr>
      <w:tr w:rsidR="00F16FE2" w:rsidRPr="001D42F0" w:rsidTr="001D4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9"/>
          </w:tcPr>
          <w:p w:rsidR="00F16FE2" w:rsidRPr="001D42F0" w:rsidRDefault="001D42F0" w:rsidP="001D42F0">
            <w:pPr>
              <w:pStyle w:val="DateandNumber"/>
              <w:rPr>
                <w:rFonts w:cs="B Yekan"/>
                <w:sz w:val="20"/>
                <w:szCs w:val="20"/>
              </w:rPr>
            </w:pPr>
            <w:r w:rsidRPr="001D42F0">
              <w:rPr>
                <w:rFonts w:cs="B Yekan" w:hint="cs"/>
                <w:sz w:val="20"/>
                <w:szCs w:val="20"/>
                <w:rtl/>
                <w:lang w:bidi="fa-IR"/>
              </w:rPr>
              <w:t>تاریخ :</w:t>
            </w:r>
          </w:p>
          <w:p w:rsidR="00F16FE2" w:rsidRPr="001D42F0" w:rsidRDefault="001D42F0" w:rsidP="001D42F0">
            <w:pPr>
              <w:pStyle w:val="DateandNumber"/>
              <w:rPr>
                <w:rFonts w:cs="B Yekan"/>
                <w:sz w:val="20"/>
                <w:szCs w:val="20"/>
              </w:rPr>
            </w:pPr>
            <w:r w:rsidRPr="001D42F0">
              <w:rPr>
                <w:rFonts w:cs="B Yekan" w:hint="cs"/>
                <w:sz w:val="20"/>
                <w:szCs w:val="20"/>
                <w:rtl/>
              </w:rPr>
              <w:t>شماره دانش آموزی ( دانشجویی):</w:t>
            </w:r>
            <w:r w:rsidR="00F16FE2" w:rsidRPr="001D42F0">
              <w:rPr>
                <w:rFonts w:cs="B Yekan"/>
                <w:sz w:val="20"/>
                <w:szCs w:val="20"/>
              </w:rPr>
              <w:t xml:space="preserve"> </w:t>
            </w:r>
          </w:p>
        </w:tc>
      </w:tr>
      <w:tr w:rsidR="00065761" w:rsidRPr="001D42F0" w:rsidTr="001D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dxa"/>
          </w:tcPr>
          <w:p w:rsidR="00065761" w:rsidRPr="00A50CC1" w:rsidRDefault="001D42F0" w:rsidP="001D42F0">
            <w:pPr>
              <w:pStyle w:val="heading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>
                      <wp:simplePos x="0" y="0"/>
                      <wp:positionH relativeFrom="page">
                        <wp:align>center</wp:align>
                      </wp:positionH>
                      <wp:positionV relativeFrom="page">
                        <wp:align>center</wp:align>
                      </wp:positionV>
                      <wp:extent cx="6400800" cy="8229600"/>
                      <wp:effectExtent l="9525" t="9525" r="9525" b="9525"/>
                      <wp:wrapNone/>
                      <wp:docPr id="4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  <a:alpha val="38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26" style="position:absolute;margin-left:0;margin-top:0;width:7in;height:9in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" o:allowincell="f" fillcolor="#f2eadd [665]" strokecolor="#997339 [2409]">
                      <v:fill opacity="24929f"/>
                      <w10:wrap anchorx="page" anchory="page"/>
                    </v:rect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3149" w:type="dxa"/>
            <w:gridSpan w:val="4"/>
          </w:tcPr>
          <w:p w:rsidR="00065761" w:rsidRPr="001D42F0" w:rsidRDefault="001D42F0" w:rsidP="001D42F0">
            <w:pPr>
              <w:pStyle w:val="leftaligne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b/>
                <w:bCs w:val="0"/>
                <w:color w:val="FF0000"/>
                <w:sz w:val="18"/>
                <w:szCs w:val="22"/>
              </w:rPr>
            </w:pPr>
            <w:r w:rsidRPr="001D42F0">
              <w:rPr>
                <w:rFonts w:cs="B Yekan" w:hint="cs"/>
                <w:b/>
                <w:bCs w:val="0"/>
                <w:color w:val="FF0000"/>
                <w:sz w:val="18"/>
                <w:szCs w:val="22"/>
                <w:rtl/>
              </w:rPr>
              <w:t>مهر و امضاء مدیر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9" w:type="dxa"/>
          </w:tcPr>
          <w:p w:rsidR="00065761" w:rsidRPr="001D42F0" w:rsidRDefault="001D42F0" w:rsidP="001D42F0">
            <w:pPr>
              <w:pStyle w:val="headingleft"/>
              <w:jc w:val="center"/>
              <w:rPr>
                <w:rFonts w:cs="B Yekan"/>
                <w:color w:val="FF0000"/>
                <w:sz w:val="22"/>
                <w:szCs w:val="22"/>
              </w:rPr>
            </w:pPr>
            <w:r w:rsidRPr="001D42F0">
              <w:rPr>
                <w:rFonts w:cs="B Yekan" w:hint="cs"/>
                <w:color w:val="FF0000"/>
                <w:sz w:val="22"/>
                <w:szCs w:val="22"/>
                <w:rtl/>
              </w:rPr>
              <w:t>مهر و امضاء معاون</w:t>
            </w:r>
          </w:p>
        </w:tc>
        <w:tc>
          <w:tcPr>
            <w:tcW w:w="3436" w:type="dxa"/>
            <w:gridSpan w:val="3"/>
          </w:tcPr>
          <w:sdt>
            <w:sdtPr>
              <w:rPr>
                <w:rFonts w:cs="B Yekan"/>
                <w:sz w:val="20"/>
                <w:szCs w:val="20"/>
              </w:rPr>
              <w:id w:val="1238344346"/>
              <w:placeholder>
                <w:docPart w:val="5A3205C378FE4C91B1408FB469116373"/>
              </w:placeholder>
            </w:sdtPr>
            <w:sdtEndPr/>
            <w:sdtContent>
              <w:p w:rsidR="00F77DDB" w:rsidRPr="001D42F0" w:rsidRDefault="001D42F0" w:rsidP="001D42F0">
                <w:pPr>
                  <w:pStyle w:val="rightaligned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B Yekan"/>
                    <w:sz w:val="20"/>
                    <w:szCs w:val="20"/>
                  </w:rPr>
                </w:pPr>
                <w:r w:rsidRPr="001D42F0">
                  <w:rPr>
                    <w:rFonts w:cs="B Yekan" w:hint="cs"/>
                    <w:sz w:val="20"/>
                    <w:szCs w:val="20"/>
                    <w:rtl/>
                  </w:rPr>
                  <w:t>نام :</w:t>
                </w:r>
              </w:p>
            </w:sdtContent>
          </w:sdt>
          <w:sdt>
            <w:sdtPr>
              <w:rPr>
                <w:rFonts w:cs="B Yekan"/>
                <w:sz w:val="20"/>
                <w:szCs w:val="20"/>
              </w:rPr>
              <w:id w:val="1238344398"/>
              <w:placeholder>
                <w:docPart w:val="1B9A6BAEB16C48B8ABA3A6962DA3CBCB"/>
              </w:placeholder>
            </w:sdtPr>
            <w:sdtContent>
              <w:p w:rsidR="001D42F0" w:rsidRPr="001D42F0" w:rsidRDefault="001D42F0" w:rsidP="001D42F0">
                <w:pPr>
                  <w:pStyle w:val="rightaligned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B Yekan"/>
                    <w:sz w:val="20"/>
                    <w:szCs w:val="20"/>
                  </w:rPr>
                </w:pPr>
                <w:r w:rsidRPr="001D42F0">
                  <w:rPr>
                    <w:rFonts w:cs="B Yekan" w:hint="cs"/>
                    <w:sz w:val="20"/>
                    <w:szCs w:val="20"/>
                    <w:rtl/>
                  </w:rPr>
                  <w:t>نام خانوادگی :</w:t>
                </w:r>
              </w:p>
            </w:sdtContent>
          </w:sdt>
          <w:sdt>
            <w:sdtPr>
              <w:rPr>
                <w:rFonts w:cs="B Yekan"/>
                <w:sz w:val="20"/>
                <w:szCs w:val="20"/>
              </w:rPr>
              <w:id w:val="1238344401"/>
              <w:placeholder>
                <w:docPart w:val="DF99E332698D402597D3A3C176E0F959"/>
              </w:placeholder>
            </w:sdtPr>
            <w:sdtContent>
              <w:p w:rsidR="001D42F0" w:rsidRPr="001D42F0" w:rsidRDefault="001D42F0" w:rsidP="001D42F0">
                <w:pPr>
                  <w:pStyle w:val="rightaligned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B Yekan"/>
                    <w:sz w:val="20"/>
                    <w:szCs w:val="20"/>
                  </w:rPr>
                </w:pPr>
                <w:r w:rsidRPr="001D42F0">
                  <w:rPr>
                    <w:rFonts w:cs="B Yekan" w:hint="cs"/>
                    <w:sz w:val="20"/>
                    <w:szCs w:val="20"/>
                    <w:rtl/>
                  </w:rPr>
                  <w:t>ترم اول</w:t>
                </w:r>
              </w:p>
            </w:sdtContent>
          </w:sdt>
          <w:p w:rsidR="00F77DDB" w:rsidRPr="001D42F0" w:rsidRDefault="00F77DDB" w:rsidP="00F77DDB">
            <w:pPr>
              <w:pStyle w:val="rightalign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sz w:val="20"/>
                <w:szCs w:val="20"/>
              </w:rPr>
            </w:pPr>
          </w:p>
          <w:sdt>
            <w:sdtPr>
              <w:rPr>
                <w:rFonts w:cs="B Yekan"/>
                <w:sz w:val="20"/>
                <w:szCs w:val="20"/>
              </w:rPr>
              <w:id w:val="1238344404"/>
              <w:placeholder>
                <w:docPart w:val="A30E8354DFAC43129CB12C2D0955148F"/>
              </w:placeholder>
            </w:sdtPr>
            <w:sdtEndPr/>
            <w:sdtContent>
              <w:p w:rsidR="00F77DDB" w:rsidRPr="001D42F0" w:rsidRDefault="001D42F0" w:rsidP="001D42F0">
                <w:pPr>
                  <w:pStyle w:val="rightaligned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B Yekan"/>
                    <w:sz w:val="20"/>
                    <w:szCs w:val="20"/>
                  </w:rPr>
                </w:pPr>
                <w:r w:rsidRPr="001D42F0">
                  <w:rPr>
                    <w:rFonts w:cs="B Yekan" w:hint="cs"/>
                    <w:sz w:val="20"/>
                    <w:szCs w:val="20"/>
                    <w:rtl/>
                  </w:rPr>
                  <w:t>دانشگاه صنعتی امیر کبیر/ دبیرستان مفید</w:t>
                </w:r>
              </w:p>
            </w:sdtContent>
          </w:sdt>
          <w:p w:rsidR="00065761" w:rsidRPr="001D42F0" w:rsidRDefault="00065761" w:rsidP="00F77DDB">
            <w:pPr>
              <w:pStyle w:val="rightalign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sz w:val="20"/>
                <w:szCs w:val="20"/>
              </w:rPr>
            </w:pPr>
          </w:p>
        </w:tc>
      </w:tr>
      <w:tr w:rsidR="00065761" w:rsidRPr="00912BEF" w:rsidTr="001D4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1D42F0" w:rsidRDefault="001D42F0" w:rsidP="001D42F0">
            <w:pPr>
              <w:pStyle w:val="ColumnHeadings"/>
              <w:jc w:val="center"/>
              <w:rPr>
                <w:rFonts w:cs="B Yekan"/>
                <w:color w:val="7030A0"/>
                <w:sz w:val="28"/>
                <w:szCs w:val="28"/>
              </w:rPr>
            </w:pPr>
            <w:r w:rsidRPr="001D42F0">
              <w:rPr>
                <w:rFonts w:cs="B Yekan" w:hint="cs"/>
                <w:color w:val="7030A0"/>
                <w:sz w:val="28"/>
                <w:szCs w:val="28"/>
                <w:rtl/>
              </w:rPr>
              <w:t>ردیف</w:t>
            </w:r>
          </w:p>
        </w:tc>
        <w:tc>
          <w:tcPr>
            <w:tcW w:w="1616" w:type="dxa"/>
          </w:tcPr>
          <w:p w:rsidR="00065761" w:rsidRPr="001D42F0" w:rsidRDefault="001D42F0" w:rsidP="001D42F0">
            <w:pPr>
              <w:pStyle w:val="ColumnHeadings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Yekan"/>
                <w:color w:val="7030A0"/>
                <w:sz w:val="28"/>
                <w:szCs w:val="28"/>
              </w:rPr>
            </w:pPr>
            <w:r w:rsidRPr="001D42F0">
              <w:rPr>
                <w:rFonts w:cs="B Yekan" w:hint="cs"/>
                <w:color w:val="7030A0"/>
                <w:sz w:val="28"/>
                <w:szCs w:val="28"/>
                <w:rtl/>
              </w:rPr>
              <w:t>واحد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1D42F0" w:rsidRDefault="001D42F0" w:rsidP="001D42F0">
            <w:pPr>
              <w:pStyle w:val="ColumnHeadings"/>
              <w:jc w:val="center"/>
              <w:rPr>
                <w:rFonts w:cs="B Yekan"/>
                <w:color w:val="7030A0"/>
                <w:sz w:val="28"/>
                <w:szCs w:val="28"/>
              </w:rPr>
            </w:pPr>
            <w:r w:rsidRPr="001D42F0">
              <w:rPr>
                <w:rFonts w:cs="B Yekan" w:hint="cs"/>
                <w:color w:val="7030A0"/>
                <w:sz w:val="28"/>
                <w:szCs w:val="28"/>
                <w:rtl/>
              </w:rPr>
              <w:t>درس</w:t>
            </w:r>
          </w:p>
        </w:tc>
        <w:tc>
          <w:tcPr>
            <w:tcW w:w="1541" w:type="dxa"/>
          </w:tcPr>
          <w:p w:rsidR="00065761" w:rsidRPr="001D42F0" w:rsidRDefault="001D42F0" w:rsidP="001D42F0">
            <w:pPr>
              <w:pStyle w:val="ColumnHeadings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Yekan"/>
                <w:color w:val="7030A0"/>
                <w:sz w:val="28"/>
                <w:szCs w:val="28"/>
              </w:rPr>
            </w:pPr>
            <w:r w:rsidRPr="001D42F0">
              <w:rPr>
                <w:rFonts w:cs="B Yekan" w:hint="cs"/>
                <w:color w:val="7030A0"/>
                <w:sz w:val="28"/>
                <w:szCs w:val="28"/>
                <w:rtl/>
              </w:rPr>
              <w:t>گروه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1D42F0" w:rsidRDefault="001D42F0" w:rsidP="001D42F0">
            <w:pPr>
              <w:pStyle w:val="ColumnHeadings"/>
              <w:jc w:val="center"/>
              <w:rPr>
                <w:rFonts w:cs="B Yekan"/>
                <w:color w:val="7030A0"/>
                <w:sz w:val="28"/>
                <w:szCs w:val="28"/>
              </w:rPr>
            </w:pPr>
            <w:r w:rsidRPr="001D42F0">
              <w:rPr>
                <w:rFonts w:cs="B Yekan" w:hint="cs"/>
                <w:color w:val="7030A0"/>
                <w:sz w:val="28"/>
                <w:szCs w:val="28"/>
                <w:rtl/>
              </w:rPr>
              <w:t>نمره</w:t>
            </w:r>
          </w:p>
        </w:tc>
      </w:tr>
      <w:tr w:rsidR="00065761" w:rsidRPr="00912BEF" w:rsidTr="001D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1D42F0" w:rsidRPr="00912BEF" w:rsidTr="001D4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1D42F0" w:rsidRPr="00912BEF" w:rsidTr="001D4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gridSpan w:val="2"/>
          </w:tcPr>
          <w:p w:rsidR="00065761" w:rsidRPr="00912BEF" w:rsidRDefault="00065761" w:rsidP="00F77DDB"/>
        </w:tc>
        <w:tc>
          <w:tcPr>
            <w:tcW w:w="1616" w:type="dxa"/>
          </w:tcPr>
          <w:p w:rsidR="00065761" w:rsidRPr="00912BEF" w:rsidRDefault="00065761" w:rsidP="00F77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9" w:type="dxa"/>
            <w:gridSpan w:val="4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912BEF" w:rsidRDefault="00065761" w:rsidP="00F77DDB">
            <w:pPr>
              <w:pStyle w:val="Amoun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08" w:type="dxa"/>
            <w:gridSpan w:val="7"/>
            <w:vMerge w:val="restart"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1D42F0" w:rsidRDefault="001D42F0" w:rsidP="001D42F0">
            <w:pPr>
              <w:pStyle w:val="label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00B0F0"/>
                <w:sz w:val="20"/>
                <w:szCs w:val="20"/>
              </w:rPr>
            </w:pPr>
            <w:r w:rsidRPr="001D42F0">
              <w:rPr>
                <w:rFonts w:cs="B Yekan" w:hint="cs"/>
                <w:color w:val="00B0F0"/>
                <w:sz w:val="20"/>
                <w:szCs w:val="20"/>
                <w:rtl/>
              </w:rPr>
              <w:t>نمره کل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08" w:type="dxa"/>
            <w:gridSpan w:val="7"/>
            <w:vMerge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1D42F0" w:rsidRDefault="001D42F0" w:rsidP="001D42F0">
            <w:pPr>
              <w:pStyle w:val="labels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Yekan"/>
                <w:color w:val="00B0F0"/>
                <w:sz w:val="20"/>
                <w:szCs w:val="20"/>
              </w:rPr>
            </w:pPr>
            <w:r w:rsidRPr="001D42F0">
              <w:rPr>
                <w:rFonts w:cs="B Yekan" w:hint="cs"/>
                <w:color w:val="00B0F0"/>
                <w:sz w:val="20"/>
                <w:szCs w:val="20"/>
                <w:rtl/>
              </w:rPr>
              <w:t>تعداد واحد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065761" w:rsidRPr="00912BEF" w:rsidTr="001D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08" w:type="dxa"/>
            <w:gridSpan w:val="7"/>
            <w:vMerge/>
          </w:tcPr>
          <w:p w:rsidR="00065761" w:rsidRPr="00912BEF" w:rsidRDefault="00065761" w:rsidP="00F77DDB"/>
        </w:tc>
        <w:tc>
          <w:tcPr>
            <w:tcW w:w="1541" w:type="dxa"/>
          </w:tcPr>
          <w:p w:rsidR="00065761" w:rsidRPr="001D42F0" w:rsidRDefault="001D42F0" w:rsidP="001D42F0">
            <w:pPr>
              <w:pStyle w:val="label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00B0F0"/>
                <w:sz w:val="20"/>
                <w:szCs w:val="20"/>
              </w:rPr>
            </w:pPr>
            <w:r w:rsidRPr="001D42F0">
              <w:rPr>
                <w:rFonts w:cs="B Yekan" w:hint="cs"/>
                <w:color w:val="00B0F0"/>
                <w:sz w:val="20"/>
                <w:szCs w:val="20"/>
                <w:rtl/>
              </w:rPr>
              <w:t>معدل کل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:rsidR="00065761" w:rsidRPr="00912BEF" w:rsidRDefault="00065761" w:rsidP="00F77DDB">
            <w:pPr>
              <w:pStyle w:val="Amount"/>
            </w:pPr>
          </w:p>
        </w:tc>
      </w:tr>
      <w:tr w:rsidR="00A50CC1" w:rsidRPr="001C2122" w:rsidTr="001D4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9"/>
          </w:tcPr>
          <w:p w:rsidR="00A50CC1" w:rsidRPr="001D42F0" w:rsidRDefault="001D42F0" w:rsidP="001D42F0">
            <w:pPr>
              <w:pStyle w:val="lowercenteredtext"/>
              <w:jc w:val="right"/>
              <w:rPr>
                <w:rFonts w:cs="B Yekan"/>
                <w:color w:val="00B050"/>
                <w:sz w:val="24"/>
                <w:szCs w:val="24"/>
              </w:rPr>
            </w:pPr>
            <w:r w:rsidRPr="001D42F0">
              <w:rPr>
                <w:rFonts w:cs="B Yekan" w:hint="cs"/>
                <w:color w:val="00B050"/>
                <w:sz w:val="24"/>
                <w:szCs w:val="24"/>
                <w:rtl/>
              </w:rPr>
              <w:t>توصیه مشاور</w:t>
            </w:r>
            <w:r>
              <w:rPr>
                <w:rFonts w:cs="B Yekan" w:hint="cs"/>
                <w:color w:val="00B050"/>
                <w:sz w:val="24"/>
                <w:szCs w:val="24"/>
                <w:rtl/>
              </w:rPr>
              <w:t>( استاد احمد پناه)</w:t>
            </w:r>
            <w:r w:rsidRPr="001D42F0">
              <w:rPr>
                <w:rFonts w:cs="B Yekan" w:hint="cs"/>
                <w:color w:val="00B050"/>
                <w:sz w:val="24"/>
                <w:szCs w:val="24"/>
                <w:rtl/>
              </w:rPr>
              <w:t>:</w:t>
            </w:r>
            <w:bookmarkStart w:id="0" w:name="_GoBack"/>
            <w:bookmarkEnd w:id="0"/>
          </w:p>
        </w:tc>
      </w:tr>
    </w:tbl>
    <w:p w:rsidR="007F5BB3" w:rsidRDefault="007F5BB3" w:rsidP="00F77DDB"/>
    <w:sectPr w:rsidR="007F5BB3" w:rsidSect="001D42F0"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F0"/>
    <w:rsid w:val="00010191"/>
    <w:rsid w:val="000653AC"/>
    <w:rsid w:val="00065761"/>
    <w:rsid w:val="000D6448"/>
    <w:rsid w:val="000E042A"/>
    <w:rsid w:val="000F6B47"/>
    <w:rsid w:val="000F7D4F"/>
    <w:rsid w:val="001119DF"/>
    <w:rsid w:val="00130F5B"/>
    <w:rsid w:val="0013450A"/>
    <w:rsid w:val="00140EA0"/>
    <w:rsid w:val="00161DB3"/>
    <w:rsid w:val="00181917"/>
    <w:rsid w:val="001B4F7A"/>
    <w:rsid w:val="001B70FF"/>
    <w:rsid w:val="001D42F0"/>
    <w:rsid w:val="001F0F9F"/>
    <w:rsid w:val="001F13B2"/>
    <w:rsid w:val="00202E66"/>
    <w:rsid w:val="00235F83"/>
    <w:rsid w:val="002523E9"/>
    <w:rsid w:val="00297A63"/>
    <w:rsid w:val="002D128D"/>
    <w:rsid w:val="002F6035"/>
    <w:rsid w:val="00304275"/>
    <w:rsid w:val="003055DC"/>
    <w:rsid w:val="00311C97"/>
    <w:rsid w:val="003272DA"/>
    <w:rsid w:val="003358BA"/>
    <w:rsid w:val="003E5FCD"/>
    <w:rsid w:val="00441785"/>
    <w:rsid w:val="00442CDA"/>
    <w:rsid w:val="0045588D"/>
    <w:rsid w:val="00455F93"/>
    <w:rsid w:val="004C656B"/>
    <w:rsid w:val="004F202D"/>
    <w:rsid w:val="005209B5"/>
    <w:rsid w:val="00521569"/>
    <w:rsid w:val="00564B55"/>
    <w:rsid w:val="0057647C"/>
    <w:rsid w:val="00577677"/>
    <w:rsid w:val="005865E7"/>
    <w:rsid w:val="00600046"/>
    <w:rsid w:val="006977EF"/>
    <w:rsid w:val="00704C33"/>
    <w:rsid w:val="00705D71"/>
    <w:rsid w:val="00776BCB"/>
    <w:rsid w:val="0078270F"/>
    <w:rsid w:val="007B38EB"/>
    <w:rsid w:val="007F242B"/>
    <w:rsid w:val="007F5BB3"/>
    <w:rsid w:val="008171B1"/>
    <w:rsid w:val="00820427"/>
    <w:rsid w:val="008C58CA"/>
    <w:rsid w:val="008C5A0E"/>
    <w:rsid w:val="008E45DF"/>
    <w:rsid w:val="00912BEF"/>
    <w:rsid w:val="00953D43"/>
    <w:rsid w:val="00954EF9"/>
    <w:rsid w:val="00955153"/>
    <w:rsid w:val="009D7158"/>
    <w:rsid w:val="00A42A8C"/>
    <w:rsid w:val="00A472D4"/>
    <w:rsid w:val="00A50CC1"/>
    <w:rsid w:val="00A54A6E"/>
    <w:rsid w:val="00A63377"/>
    <w:rsid w:val="00A87BAC"/>
    <w:rsid w:val="00A908B1"/>
    <w:rsid w:val="00AD1385"/>
    <w:rsid w:val="00AD6E6B"/>
    <w:rsid w:val="00BE0AE9"/>
    <w:rsid w:val="00BF5438"/>
    <w:rsid w:val="00C41844"/>
    <w:rsid w:val="00C50F0E"/>
    <w:rsid w:val="00C54AE4"/>
    <w:rsid w:val="00CA1C8D"/>
    <w:rsid w:val="00CC38AE"/>
    <w:rsid w:val="00D719AB"/>
    <w:rsid w:val="00D824D4"/>
    <w:rsid w:val="00DB6D0A"/>
    <w:rsid w:val="00DF1EAB"/>
    <w:rsid w:val="00E020A7"/>
    <w:rsid w:val="00E47F00"/>
    <w:rsid w:val="00E52614"/>
    <w:rsid w:val="00E722D5"/>
    <w:rsid w:val="00E97E88"/>
    <w:rsid w:val="00EB4F05"/>
    <w:rsid w:val="00EB78F9"/>
    <w:rsid w:val="00ED5BBA"/>
    <w:rsid w:val="00F006F7"/>
    <w:rsid w:val="00F01E9A"/>
    <w:rsid w:val="00F16FE2"/>
    <w:rsid w:val="00F56369"/>
    <w:rsid w:val="00F77DDB"/>
    <w:rsid w:val="00F77FB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3d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7DDB"/>
    <w:rPr>
      <w:rFonts w:asciiTheme="minorHAnsi" w:hAnsiTheme="minorHAnsi"/>
      <w:sz w:val="16"/>
      <w:szCs w:val="16"/>
    </w:rPr>
  </w:style>
  <w:style w:type="paragraph" w:styleId="Heading1">
    <w:name w:val="heading 1"/>
    <w:basedOn w:val="Normal"/>
    <w:next w:val="Normal"/>
    <w:autoRedefine/>
    <w:qFormat/>
    <w:rsid w:val="00F77DDB"/>
    <w:pPr>
      <w:keepNext/>
      <w:spacing w:before="360"/>
      <w:jc w:val="right"/>
      <w:outlineLvl w:val="0"/>
    </w:pPr>
    <w:rPr>
      <w:rFonts w:asciiTheme="majorHAnsi" w:hAnsiTheme="majorHAnsi" w:cs="Arial"/>
      <w:bCs/>
      <w:color w:val="C19859" w:themeColor="accent6"/>
      <w:kern w:val="44"/>
      <w:sz w:val="36"/>
      <w:szCs w:val="36"/>
    </w:rPr>
  </w:style>
  <w:style w:type="paragraph" w:styleId="Heading2">
    <w:name w:val="heading 2"/>
    <w:basedOn w:val="Normal"/>
    <w:next w:val="Normal"/>
    <w:qFormat/>
    <w:rsid w:val="00F77DDB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7DDB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3E5FCD"/>
    <w:pPr>
      <w:jc w:val="right"/>
    </w:pPr>
  </w:style>
  <w:style w:type="paragraph" w:customStyle="1" w:styleId="DateandNumber">
    <w:name w:val="Date and Number"/>
    <w:basedOn w:val="Normal"/>
    <w:rsid w:val="00F77DDB"/>
    <w:pPr>
      <w:spacing w:line="264" w:lineRule="auto"/>
      <w:jc w:val="right"/>
    </w:pPr>
    <w:rPr>
      <w:color w:val="664D26" w:themeColor="accent6" w:themeShade="80"/>
      <w:spacing w:val="4"/>
    </w:rPr>
  </w:style>
  <w:style w:type="paragraph" w:customStyle="1" w:styleId="leftalignedtext">
    <w:name w:val="left aligned text"/>
    <w:basedOn w:val="rightalignedtext"/>
    <w:rsid w:val="00F77DDB"/>
    <w:pPr>
      <w:jc w:val="left"/>
    </w:pPr>
    <w:rPr>
      <w:bCs/>
      <w:color w:val="664D26" w:themeColor="accent6" w:themeShade="80"/>
      <w:szCs w:val="20"/>
    </w:rPr>
  </w:style>
  <w:style w:type="paragraph" w:styleId="BalloonText">
    <w:name w:val="Balloon Text"/>
    <w:basedOn w:val="Normal"/>
    <w:link w:val="BalloonTextChar"/>
    <w:rsid w:val="006977EF"/>
    <w:rPr>
      <w:rFonts w:ascii="Tahoma" w:hAnsi="Tahoma" w:cs="Tahoma"/>
    </w:rPr>
  </w:style>
  <w:style w:type="paragraph" w:customStyle="1" w:styleId="lowercenteredtext">
    <w:name w:val="lower centered text"/>
    <w:basedOn w:val="Normal"/>
    <w:rsid w:val="00F77DDB"/>
    <w:pPr>
      <w:spacing w:before="480"/>
      <w:jc w:val="center"/>
    </w:pPr>
    <w:rPr>
      <w:color w:val="664D26" w:themeColor="accent6" w:themeShade="80"/>
    </w:rPr>
  </w:style>
  <w:style w:type="paragraph" w:customStyle="1" w:styleId="ColumnHeadings">
    <w:name w:val="Column Headings"/>
    <w:basedOn w:val="Heading2"/>
    <w:autoRedefine/>
    <w:rsid w:val="00F77DDB"/>
    <w:pPr>
      <w:keepNext w:val="0"/>
      <w:spacing w:before="0" w:after="0"/>
    </w:pPr>
    <w:rPr>
      <w:rFonts w:cs="Times New Roman"/>
      <w:bCs w:val="0"/>
      <w:i w:val="0"/>
      <w:iCs w:val="0"/>
      <w:color w:val="C19859" w:themeColor="accent6"/>
      <w:sz w:val="16"/>
      <w:szCs w:val="16"/>
    </w:rPr>
  </w:style>
  <w:style w:type="paragraph" w:customStyle="1" w:styleId="slogan">
    <w:name w:val="slogan"/>
    <w:basedOn w:val="Normal"/>
    <w:rsid w:val="00F77DDB"/>
    <w:pPr>
      <w:spacing w:after="60"/>
      <w:outlineLvl w:val="2"/>
    </w:pPr>
    <w:rPr>
      <w:i/>
      <w:spacing w:val="4"/>
      <w:sz w:val="14"/>
      <w:szCs w:val="18"/>
    </w:rPr>
  </w:style>
  <w:style w:type="paragraph" w:customStyle="1" w:styleId="headingleft">
    <w:name w:val="heading left"/>
    <w:basedOn w:val="Normal"/>
    <w:rsid w:val="00235F83"/>
    <w:pPr>
      <w:spacing w:line="240" w:lineRule="atLeast"/>
    </w:pPr>
    <w:rPr>
      <w:b/>
      <w:color w:val="C19859" w:themeColor="accent6"/>
    </w:rPr>
  </w:style>
  <w:style w:type="character" w:customStyle="1" w:styleId="BalloonTextChar">
    <w:name w:val="Balloon Text Char"/>
    <w:basedOn w:val="DefaultParagraphFont"/>
    <w:link w:val="BalloonText"/>
    <w:rsid w:val="006977EF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F77DDB"/>
    <w:pPr>
      <w:jc w:val="right"/>
    </w:pPr>
    <w:rPr>
      <w:b/>
      <w:color w:val="C19859" w:themeColor="accent6"/>
    </w:rPr>
  </w:style>
  <w:style w:type="paragraph" w:customStyle="1" w:styleId="rightalignedtext">
    <w:name w:val="right aligned text"/>
    <w:basedOn w:val="Normal"/>
    <w:rsid w:val="00F77DDB"/>
    <w:pPr>
      <w:spacing w:line="240" w:lineRule="atLeast"/>
      <w:jc w:val="right"/>
    </w:pPr>
    <w:rPr>
      <w:color w:val="5F5F5F"/>
    </w:rPr>
  </w:style>
  <w:style w:type="character" w:styleId="PlaceholderText">
    <w:name w:val="Placeholder Text"/>
    <w:basedOn w:val="DefaultParagraphFont"/>
    <w:uiPriority w:val="99"/>
    <w:semiHidden/>
    <w:rsid w:val="00F77DDB"/>
    <w:rPr>
      <w:color w:val="808080"/>
    </w:rPr>
  </w:style>
  <w:style w:type="table" w:styleId="ColorfulGrid-Accent6">
    <w:name w:val="Colorful Grid Accent 6"/>
    <w:basedOn w:val="TableNormal"/>
    <w:uiPriority w:val="73"/>
    <w:rsid w:val="001D42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ghtGrid-Accent6">
    <w:name w:val="Light Grid Accent 6"/>
    <w:basedOn w:val="TableNormal"/>
    <w:uiPriority w:val="62"/>
    <w:rsid w:val="001D42F0"/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7DDB"/>
    <w:rPr>
      <w:rFonts w:asciiTheme="minorHAnsi" w:hAnsiTheme="minorHAnsi"/>
      <w:sz w:val="16"/>
      <w:szCs w:val="16"/>
    </w:rPr>
  </w:style>
  <w:style w:type="paragraph" w:styleId="Heading1">
    <w:name w:val="heading 1"/>
    <w:basedOn w:val="Normal"/>
    <w:next w:val="Normal"/>
    <w:autoRedefine/>
    <w:qFormat/>
    <w:rsid w:val="00F77DDB"/>
    <w:pPr>
      <w:keepNext/>
      <w:spacing w:before="360"/>
      <w:jc w:val="right"/>
      <w:outlineLvl w:val="0"/>
    </w:pPr>
    <w:rPr>
      <w:rFonts w:asciiTheme="majorHAnsi" w:hAnsiTheme="majorHAnsi" w:cs="Arial"/>
      <w:bCs/>
      <w:color w:val="C19859" w:themeColor="accent6"/>
      <w:kern w:val="44"/>
      <w:sz w:val="36"/>
      <w:szCs w:val="36"/>
    </w:rPr>
  </w:style>
  <w:style w:type="paragraph" w:styleId="Heading2">
    <w:name w:val="heading 2"/>
    <w:basedOn w:val="Normal"/>
    <w:next w:val="Normal"/>
    <w:qFormat/>
    <w:rsid w:val="00F77DDB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7DDB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3E5FCD"/>
    <w:pPr>
      <w:jc w:val="right"/>
    </w:pPr>
  </w:style>
  <w:style w:type="paragraph" w:customStyle="1" w:styleId="DateandNumber">
    <w:name w:val="Date and Number"/>
    <w:basedOn w:val="Normal"/>
    <w:rsid w:val="00F77DDB"/>
    <w:pPr>
      <w:spacing w:line="264" w:lineRule="auto"/>
      <w:jc w:val="right"/>
    </w:pPr>
    <w:rPr>
      <w:color w:val="664D26" w:themeColor="accent6" w:themeShade="80"/>
      <w:spacing w:val="4"/>
    </w:rPr>
  </w:style>
  <w:style w:type="paragraph" w:customStyle="1" w:styleId="leftalignedtext">
    <w:name w:val="left aligned text"/>
    <w:basedOn w:val="rightalignedtext"/>
    <w:rsid w:val="00F77DDB"/>
    <w:pPr>
      <w:jc w:val="left"/>
    </w:pPr>
    <w:rPr>
      <w:bCs/>
      <w:color w:val="664D26" w:themeColor="accent6" w:themeShade="80"/>
      <w:szCs w:val="20"/>
    </w:rPr>
  </w:style>
  <w:style w:type="paragraph" w:styleId="BalloonText">
    <w:name w:val="Balloon Text"/>
    <w:basedOn w:val="Normal"/>
    <w:link w:val="BalloonTextChar"/>
    <w:rsid w:val="006977EF"/>
    <w:rPr>
      <w:rFonts w:ascii="Tahoma" w:hAnsi="Tahoma" w:cs="Tahoma"/>
    </w:rPr>
  </w:style>
  <w:style w:type="paragraph" w:customStyle="1" w:styleId="lowercenteredtext">
    <w:name w:val="lower centered text"/>
    <w:basedOn w:val="Normal"/>
    <w:rsid w:val="00F77DDB"/>
    <w:pPr>
      <w:spacing w:before="480"/>
      <w:jc w:val="center"/>
    </w:pPr>
    <w:rPr>
      <w:color w:val="664D26" w:themeColor="accent6" w:themeShade="80"/>
    </w:rPr>
  </w:style>
  <w:style w:type="paragraph" w:customStyle="1" w:styleId="ColumnHeadings">
    <w:name w:val="Column Headings"/>
    <w:basedOn w:val="Heading2"/>
    <w:autoRedefine/>
    <w:rsid w:val="00F77DDB"/>
    <w:pPr>
      <w:keepNext w:val="0"/>
      <w:spacing w:before="0" w:after="0"/>
    </w:pPr>
    <w:rPr>
      <w:rFonts w:cs="Times New Roman"/>
      <w:bCs w:val="0"/>
      <w:i w:val="0"/>
      <w:iCs w:val="0"/>
      <w:color w:val="C19859" w:themeColor="accent6"/>
      <w:sz w:val="16"/>
      <w:szCs w:val="16"/>
    </w:rPr>
  </w:style>
  <w:style w:type="paragraph" w:customStyle="1" w:styleId="slogan">
    <w:name w:val="slogan"/>
    <w:basedOn w:val="Normal"/>
    <w:rsid w:val="00F77DDB"/>
    <w:pPr>
      <w:spacing w:after="60"/>
      <w:outlineLvl w:val="2"/>
    </w:pPr>
    <w:rPr>
      <w:i/>
      <w:spacing w:val="4"/>
      <w:sz w:val="14"/>
      <w:szCs w:val="18"/>
    </w:rPr>
  </w:style>
  <w:style w:type="paragraph" w:customStyle="1" w:styleId="headingleft">
    <w:name w:val="heading left"/>
    <w:basedOn w:val="Normal"/>
    <w:rsid w:val="00235F83"/>
    <w:pPr>
      <w:spacing w:line="240" w:lineRule="atLeast"/>
    </w:pPr>
    <w:rPr>
      <w:b/>
      <w:color w:val="C19859" w:themeColor="accent6"/>
    </w:rPr>
  </w:style>
  <w:style w:type="character" w:customStyle="1" w:styleId="BalloonTextChar">
    <w:name w:val="Balloon Text Char"/>
    <w:basedOn w:val="DefaultParagraphFont"/>
    <w:link w:val="BalloonText"/>
    <w:rsid w:val="006977EF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F77DDB"/>
    <w:pPr>
      <w:jc w:val="right"/>
    </w:pPr>
    <w:rPr>
      <w:b/>
      <w:color w:val="C19859" w:themeColor="accent6"/>
    </w:rPr>
  </w:style>
  <w:style w:type="paragraph" w:customStyle="1" w:styleId="rightalignedtext">
    <w:name w:val="right aligned text"/>
    <w:basedOn w:val="Normal"/>
    <w:rsid w:val="00F77DDB"/>
    <w:pPr>
      <w:spacing w:line="240" w:lineRule="atLeast"/>
      <w:jc w:val="right"/>
    </w:pPr>
    <w:rPr>
      <w:color w:val="5F5F5F"/>
    </w:rPr>
  </w:style>
  <w:style w:type="character" w:styleId="PlaceholderText">
    <w:name w:val="Placeholder Text"/>
    <w:basedOn w:val="DefaultParagraphFont"/>
    <w:uiPriority w:val="99"/>
    <w:semiHidden/>
    <w:rsid w:val="00F77DDB"/>
    <w:rPr>
      <w:color w:val="808080"/>
    </w:rPr>
  </w:style>
  <w:style w:type="table" w:styleId="ColorfulGrid-Accent6">
    <w:name w:val="Colorful Grid Accent 6"/>
    <w:basedOn w:val="TableNormal"/>
    <w:uiPriority w:val="73"/>
    <w:rsid w:val="001D42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ghtGrid-Accent6">
    <w:name w:val="Light Grid Accent 6"/>
    <w:basedOn w:val="TableNormal"/>
    <w:uiPriority w:val="62"/>
    <w:rsid w:val="001D42F0"/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and\Application%20Data\Microsoft\Templates\Sienna_Credit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3205C378FE4C91B1408FB4691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C3993-D712-496C-ACED-5ED33ED7C5BC}"/>
      </w:docPartPr>
      <w:docPartBody>
        <w:p w:rsidR="00000000" w:rsidRDefault="001E6E18">
          <w:pPr>
            <w:pStyle w:val="5A3205C378FE4C91B1408FB469116373"/>
          </w:pPr>
          <w:r>
            <w:t>[Name]</w:t>
          </w:r>
        </w:p>
      </w:docPartBody>
    </w:docPart>
    <w:docPart>
      <w:docPartPr>
        <w:name w:val="A30E8354DFAC43129CB12C2D09551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CEC13-AA5C-4839-B08D-CCC93350A967}"/>
      </w:docPartPr>
      <w:docPartBody>
        <w:p w:rsidR="00000000" w:rsidRDefault="001E6E18">
          <w:pPr>
            <w:pStyle w:val="A30E8354DFAC43129CB12C2D0955148F"/>
          </w:pPr>
          <w:r>
            <w:t>[Phone]</w:t>
          </w:r>
        </w:p>
      </w:docPartBody>
    </w:docPart>
    <w:docPart>
      <w:docPartPr>
        <w:name w:val="1B9A6BAEB16C48B8ABA3A6962DA3C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E6591-BE77-40A2-8A63-376ACDC632BB}"/>
      </w:docPartPr>
      <w:docPartBody>
        <w:p w:rsidR="00000000" w:rsidRDefault="000A231A" w:rsidP="000A231A">
          <w:pPr>
            <w:pStyle w:val="1B9A6BAEB16C48B8ABA3A6962DA3CBCB"/>
          </w:pPr>
          <w:r>
            <w:t>[Street Address]</w:t>
          </w:r>
        </w:p>
      </w:docPartBody>
    </w:docPart>
    <w:docPart>
      <w:docPartPr>
        <w:name w:val="DF99E332698D402597D3A3C176E0F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84CAD-6949-4007-8F5F-B48B906E56DF}"/>
      </w:docPartPr>
      <w:docPartBody>
        <w:p w:rsidR="00000000" w:rsidRDefault="000A231A" w:rsidP="000A231A">
          <w:pPr>
            <w:pStyle w:val="DF99E332698D402597D3A3C176E0F959"/>
          </w:pPr>
          <w:r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1A"/>
    <w:rsid w:val="000A231A"/>
    <w:rsid w:val="001E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58E25009FA4C2196689DF4A30A63C2">
    <w:name w:val="1058E25009FA4C2196689DF4A30A63C2"/>
  </w:style>
  <w:style w:type="paragraph" w:customStyle="1" w:styleId="0016B5CE49154DFFBFBF415F5DF31084">
    <w:name w:val="0016B5CE49154DFFBFBF415F5DF31084"/>
  </w:style>
  <w:style w:type="paragraph" w:customStyle="1" w:styleId="4F4617E86C2E40A2A49F48C476DDDBCD">
    <w:name w:val="4F4617E86C2E40A2A49F48C476DDDBCD"/>
  </w:style>
  <w:style w:type="paragraph" w:customStyle="1" w:styleId="F6F83A793509457499E7E8BD10550DDE">
    <w:name w:val="F6F83A793509457499E7E8BD10550DDE"/>
  </w:style>
  <w:style w:type="paragraph" w:customStyle="1" w:styleId="5A3205C378FE4C91B1408FB469116373">
    <w:name w:val="5A3205C378FE4C91B1408FB469116373"/>
  </w:style>
  <w:style w:type="paragraph" w:customStyle="1" w:styleId="E2F40B0827D24B358FC83C067F8768F2">
    <w:name w:val="E2F40B0827D24B358FC83C067F8768F2"/>
  </w:style>
  <w:style w:type="paragraph" w:customStyle="1" w:styleId="3E2653AE03A04A398C23812A827FD327">
    <w:name w:val="3E2653AE03A04A398C23812A827FD327"/>
  </w:style>
  <w:style w:type="paragraph" w:customStyle="1" w:styleId="34AD9F0A21354DF7BC244F548B66B946">
    <w:name w:val="34AD9F0A21354DF7BC244F548B66B946"/>
  </w:style>
  <w:style w:type="paragraph" w:customStyle="1" w:styleId="A30E8354DFAC43129CB12C2D0955148F">
    <w:name w:val="A30E8354DFAC43129CB12C2D0955148F"/>
  </w:style>
  <w:style w:type="paragraph" w:customStyle="1" w:styleId="E9CF2E8CA62F41EFA952A16CE7332E89">
    <w:name w:val="E9CF2E8CA62F41EFA952A16CE7332E89"/>
  </w:style>
  <w:style w:type="paragraph" w:customStyle="1" w:styleId="E993680645884964A20FDB91D611B900">
    <w:name w:val="E993680645884964A20FDB91D611B900"/>
  </w:style>
  <w:style w:type="paragraph" w:customStyle="1" w:styleId="1128D9A2E8BE49B49E4D982EC2A13335">
    <w:name w:val="1128D9A2E8BE49B49E4D982EC2A13335"/>
  </w:style>
  <w:style w:type="paragraph" w:customStyle="1" w:styleId="8B7A7384048D474D82A080A41811D396">
    <w:name w:val="8B7A7384048D474D82A080A41811D396"/>
  </w:style>
  <w:style w:type="paragraph" w:customStyle="1" w:styleId="B401BC4859BB439C9A37BCC02E0DE80B">
    <w:name w:val="B401BC4859BB439C9A37BCC02E0DE80B"/>
  </w:style>
  <w:style w:type="paragraph" w:customStyle="1" w:styleId="1D152A19AC424EEF8B74779E3BFDA095">
    <w:name w:val="1D152A19AC424EEF8B74779E3BFDA095"/>
  </w:style>
  <w:style w:type="paragraph" w:customStyle="1" w:styleId="E6CB9F2B88734CDEB17B740ABD482695">
    <w:name w:val="E6CB9F2B88734CDEB17B740ABD482695"/>
  </w:style>
  <w:style w:type="paragraph" w:customStyle="1" w:styleId="1B9A6BAEB16C48B8ABA3A6962DA3CBCB">
    <w:name w:val="1B9A6BAEB16C48B8ABA3A6962DA3CBCB"/>
    <w:rsid w:val="000A231A"/>
  </w:style>
  <w:style w:type="paragraph" w:customStyle="1" w:styleId="66464705DC114F2C93D38D217D6C2CD1">
    <w:name w:val="66464705DC114F2C93D38D217D6C2CD1"/>
    <w:rsid w:val="000A231A"/>
  </w:style>
  <w:style w:type="paragraph" w:customStyle="1" w:styleId="DF99E332698D402597D3A3C176E0F959">
    <w:name w:val="DF99E332698D402597D3A3C176E0F959"/>
    <w:rsid w:val="000A23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58E25009FA4C2196689DF4A30A63C2">
    <w:name w:val="1058E25009FA4C2196689DF4A30A63C2"/>
  </w:style>
  <w:style w:type="paragraph" w:customStyle="1" w:styleId="0016B5CE49154DFFBFBF415F5DF31084">
    <w:name w:val="0016B5CE49154DFFBFBF415F5DF31084"/>
  </w:style>
  <w:style w:type="paragraph" w:customStyle="1" w:styleId="4F4617E86C2E40A2A49F48C476DDDBCD">
    <w:name w:val="4F4617E86C2E40A2A49F48C476DDDBCD"/>
  </w:style>
  <w:style w:type="paragraph" w:customStyle="1" w:styleId="F6F83A793509457499E7E8BD10550DDE">
    <w:name w:val="F6F83A793509457499E7E8BD10550DDE"/>
  </w:style>
  <w:style w:type="paragraph" w:customStyle="1" w:styleId="5A3205C378FE4C91B1408FB469116373">
    <w:name w:val="5A3205C378FE4C91B1408FB469116373"/>
  </w:style>
  <w:style w:type="paragraph" w:customStyle="1" w:styleId="E2F40B0827D24B358FC83C067F8768F2">
    <w:name w:val="E2F40B0827D24B358FC83C067F8768F2"/>
  </w:style>
  <w:style w:type="paragraph" w:customStyle="1" w:styleId="3E2653AE03A04A398C23812A827FD327">
    <w:name w:val="3E2653AE03A04A398C23812A827FD327"/>
  </w:style>
  <w:style w:type="paragraph" w:customStyle="1" w:styleId="34AD9F0A21354DF7BC244F548B66B946">
    <w:name w:val="34AD9F0A21354DF7BC244F548B66B946"/>
  </w:style>
  <w:style w:type="paragraph" w:customStyle="1" w:styleId="A30E8354DFAC43129CB12C2D0955148F">
    <w:name w:val="A30E8354DFAC43129CB12C2D0955148F"/>
  </w:style>
  <w:style w:type="paragraph" w:customStyle="1" w:styleId="E9CF2E8CA62F41EFA952A16CE7332E89">
    <w:name w:val="E9CF2E8CA62F41EFA952A16CE7332E89"/>
  </w:style>
  <w:style w:type="paragraph" w:customStyle="1" w:styleId="E993680645884964A20FDB91D611B900">
    <w:name w:val="E993680645884964A20FDB91D611B900"/>
  </w:style>
  <w:style w:type="paragraph" w:customStyle="1" w:styleId="1128D9A2E8BE49B49E4D982EC2A13335">
    <w:name w:val="1128D9A2E8BE49B49E4D982EC2A13335"/>
  </w:style>
  <w:style w:type="paragraph" w:customStyle="1" w:styleId="8B7A7384048D474D82A080A41811D396">
    <w:name w:val="8B7A7384048D474D82A080A41811D396"/>
  </w:style>
  <w:style w:type="paragraph" w:customStyle="1" w:styleId="B401BC4859BB439C9A37BCC02E0DE80B">
    <w:name w:val="B401BC4859BB439C9A37BCC02E0DE80B"/>
  </w:style>
  <w:style w:type="paragraph" w:customStyle="1" w:styleId="1D152A19AC424EEF8B74779E3BFDA095">
    <w:name w:val="1D152A19AC424EEF8B74779E3BFDA095"/>
  </w:style>
  <w:style w:type="paragraph" w:customStyle="1" w:styleId="E6CB9F2B88734CDEB17B740ABD482695">
    <w:name w:val="E6CB9F2B88734CDEB17B740ABD482695"/>
  </w:style>
  <w:style w:type="paragraph" w:customStyle="1" w:styleId="1B9A6BAEB16C48B8ABA3A6962DA3CBCB">
    <w:name w:val="1B9A6BAEB16C48B8ABA3A6962DA3CBCB"/>
    <w:rsid w:val="000A231A"/>
  </w:style>
  <w:style w:type="paragraph" w:customStyle="1" w:styleId="66464705DC114F2C93D38D217D6C2CD1">
    <w:name w:val="66464705DC114F2C93D38D217D6C2CD1"/>
    <w:rsid w:val="000A231A"/>
  </w:style>
  <w:style w:type="paragraph" w:customStyle="1" w:styleId="DF99E332698D402597D3A3C176E0F959">
    <w:name w:val="DF99E332698D402597D3A3C176E0F959"/>
    <w:rsid w:val="000A23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78E836B-FA98-4AEE-A5F5-B7CBA93FED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Sienna_CreditMemo</Template>
  <TotalTime>15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Parand</dc:creator>
  <cp:keywords/>
  <cp:lastModifiedBy>Parand</cp:lastModifiedBy>
  <cp:revision>1</cp:revision>
  <cp:lastPrinted>2004-09-22T01:55:00Z</cp:lastPrinted>
  <dcterms:created xsi:type="dcterms:W3CDTF">2016-11-07T18:15:00Z</dcterms:created>
  <dcterms:modified xsi:type="dcterms:W3CDTF">2016-11-07T18:30:00Z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TC103871519990</vt:lpwstr>
  </property>
</Properties>
</file>